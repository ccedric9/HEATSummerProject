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F039D" w14:textId="17F5E977" w:rsidR="00EF36A5" w:rsidRPr="00AB4981" w:rsidRDefault="00D137AD" w:rsidP="00AB4981">
      <w:pPr>
        <w:pStyle w:val="Title"/>
      </w:pPr>
      <w:r>
        <w:t>[HEat SECOND]</w:t>
      </w:r>
    </w:p>
    <w:p w14:paraId="21EA65BE" w14:textId="6370FEB7" w:rsidR="00EF36A5" w:rsidRPr="00303AE1" w:rsidRDefault="00BF1C8D" w:rsidP="00AB4981">
      <w:pPr>
        <w:pStyle w:val="Title"/>
        <w:rPr>
          <w:b w:val="0"/>
        </w:rPr>
      </w:pPr>
      <w:r>
        <w:rPr>
          <w:b w:val="0"/>
          <w:lang w:bidi="en-GB"/>
        </w:rPr>
        <w:t xml:space="preserve">Meeting </w:t>
      </w:r>
      <w:r w:rsidR="00EF36A5" w:rsidRPr="00303AE1">
        <w:rPr>
          <w:b w:val="0"/>
          <w:lang w:bidi="en-GB"/>
        </w:rPr>
        <w:t>Minutes</w:t>
      </w:r>
    </w:p>
    <w:p w14:paraId="384DFD58" w14:textId="7ED44726" w:rsidR="00EF36A5" w:rsidRPr="00AB4981" w:rsidRDefault="00EF36A5" w:rsidP="00AB4981">
      <w:pPr>
        <w:pStyle w:val="Details"/>
      </w:pPr>
      <w:r w:rsidRPr="00AB4981">
        <w:rPr>
          <w:b/>
          <w:lang w:bidi="en-GB"/>
        </w:rPr>
        <w:t>Date</w:t>
      </w:r>
      <w:r w:rsidRPr="00AB4981">
        <w:rPr>
          <w:lang w:bidi="en-GB"/>
        </w:rPr>
        <w:t>:</w:t>
      </w:r>
      <w:r w:rsidR="00A3669A">
        <w:rPr>
          <w:lang w:bidi="en-GB"/>
        </w:rPr>
        <w:t xml:space="preserve"> </w:t>
      </w:r>
      <w:r w:rsidR="00D137AD">
        <w:rPr>
          <w:lang w:bidi="en-GB"/>
        </w:rPr>
        <w:t>30/05/2023</w:t>
      </w:r>
    </w:p>
    <w:p w14:paraId="22FCF236" w14:textId="29C82C06" w:rsidR="00EF36A5" w:rsidRDefault="00EF36A5" w:rsidP="00AB4981">
      <w:pPr>
        <w:pStyle w:val="Details"/>
      </w:pPr>
      <w:r w:rsidRPr="00AB4981">
        <w:rPr>
          <w:b/>
          <w:lang w:bidi="en-GB"/>
        </w:rPr>
        <w:t>Time</w:t>
      </w:r>
      <w:r w:rsidRPr="00AB4981">
        <w:rPr>
          <w:lang w:bidi="en-GB"/>
        </w:rPr>
        <w:t xml:space="preserve">: </w:t>
      </w:r>
      <w:r w:rsidR="00D137AD">
        <w:t>7PM-9PM</w:t>
      </w:r>
    </w:p>
    <w:p w14:paraId="3AFCEDEF" w14:textId="62217373" w:rsidR="00A3669A" w:rsidRPr="00AB4981" w:rsidRDefault="00A3669A" w:rsidP="00AB4981">
      <w:pPr>
        <w:pStyle w:val="Details"/>
      </w:pPr>
      <w:r w:rsidRPr="00A3669A">
        <w:rPr>
          <w:b/>
          <w:bCs/>
        </w:rPr>
        <w:t>M</w:t>
      </w:r>
      <w:r w:rsidRPr="00A3669A">
        <w:rPr>
          <w:b/>
          <w:bCs/>
        </w:rPr>
        <w:t>oderator</w:t>
      </w:r>
      <w:r>
        <w:rPr>
          <w:b/>
          <w:bCs/>
          <w:lang w:val="en-US" w:eastAsia="zh-CN"/>
        </w:rPr>
        <w:t xml:space="preserve">: </w:t>
      </w:r>
      <w:r>
        <w:t>Haoyan Wang</w:t>
      </w:r>
    </w:p>
    <w:p w14:paraId="4EEFB546" w14:textId="77777777" w:rsidR="00CA6B4F" w:rsidRDefault="00000000" w:rsidP="00AB4981">
      <w:pPr>
        <w:pStyle w:val="Heading1"/>
      </w:pPr>
      <w:sdt>
        <w:sdtPr>
          <w:alias w:val="In attendance:"/>
          <w:tag w:val="In attendance:"/>
          <w:id w:val="-34966697"/>
          <w:placeholder>
            <w:docPart w:val="5BC121BA15C08249848B46A0158BD632"/>
          </w:placeholder>
          <w:temporary/>
          <w:showingPlcHdr/>
          <w15:appearance w15:val="hidden"/>
        </w:sdtPr>
        <w:sdtContent>
          <w:r w:rsidR="00CA6B4F" w:rsidRPr="00AB4981">
            <w:rPr>
              <w:lang w:bidi="en-GB"/>
            </w:rPr>
            <w:t>In Attendance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</w:tblGrid>
      <w:tr w:rsidR="00D137AD" w14:paraId="3CE6D999" w14:textId="77777777" w:rsidTr="00D137AD">
        <w:tc>
          <w:tcPr>
            <w:tcW w:w="1838" w:type="dxa"/>
          </w:tcPr>
          <w:p w14:paraId="47642202" w14:textId="04B6ADF4" w:rsidR="00D137AD" w:rsidRDefault="00D137AD" w:rsidP="00D137AD">
            <w:r>
              <w:t>Haoyan Wang</w:t>
            </w:r>
          </w:p>
        </w:tc>
      </w:tr>
      <w:tr w:rsidR="00D137AD" w14:paraId="30FA98A8" w14:textId="77777777" w:rsidTr="00D137AD">
        <w:tc>
          <w:tcPr>
            <w:tcW w:w="1838" w:type="dxa"/>
          </w:tcPr>
          <w:p w14:paraId="7F3685DD" w14:textId="766400A2" w:rsidR="00D137AD" w:rsidRDefault="00D137AD" w:rsidP="00D137AD">
            <w:r>
              <w:t>Dyla Qin</w:t>
            </w:r>
          </w:p>
        </w:tc>
      </w:tr>
      <w:tr w:rsidR="00D137AD" w14:paraId="5E41BA5A" w14:textId="77777777" w:rsidTr="00D137AD">
        <w:tc>
          <w:tcPr>
            <w:tcW w:w="1838" w:type="dxa"/>
          </w:tcPr>
          <w:p w14:paraId="18BF3C8D" w14:textId="4ED650A9" w:rsidR="00D137AD" w:rsidRDefault="00D137AD" w:rsidP="00D137AD">
            <w:r>
              <w:t>Cedric Chen</w:t>
            </w:r>
          </w:p>
        </w:tc>
      </w:tr>
      <w:tr w:rsidR="00D137AD" w14:paraId="2B51A723" w14:textId="77777777" w:rsidTr="00D137AD">
        <w:tc>
          <w:tcPr>
            <w:tcW w:w="1838" w:type="dxa"/>
          </w:tcPr>
          <w:p w14:paraId="1A96F7D3" w14:textId="7940359C" w:rsidR="00D137AD" w:rsidRDefault="00D137AD" w:rsidP="00D137AD">
            <w:r>
              <w:t>Yu Tian</w:t>
            </w:r>
          </w:p>
        </w:tc>
      </w:tr>
      <w:tr w:rsidR="00D137AD" w14:paraId="557128D3" w14:textId="77777777" w:rsidTr="00D137AD">
        <w:tc>
          <w:tcPr>
            <w:tcW w:w="1838" w:type="dxa"/>
          </w:tcPr>
          <w:p w14:paraId="7685B7A3" w14:textId="3C1AB852" w:rsidR="00D137AD" w:rsidRDefault="00D137AD" w:rsidP="00D137AD">
            <w:r>
              <w:t>Zhiyuan Chen</w:t>
            </w:r>
          </w:p>
        </w:tc>
      </w:tr>
    </w:tbl>
    <w:p w14:paraId="6AE117BD" w14:textId="54448510" w:rsidR="00CA6B4F" w:rsidRDefault="00D137AD" w:rsidP="00AB4981">
      <w:pPr>
        <w:pStyle w:val="Heading1"/>
      </w:pPr>
      <w:r>
        <w:t>Agenda</w:t>
      </w:r>
    </w:p>
    <w:p w14:paraId="1C1B4A58" w14:textId="1C3E2E14" w:rsidR="00D137AD" w:rsidRPr="00A3669A" w:rsidRDefault="00D137AD" w:rsidP="00D137AD">
      <w:pPr>
        <w:rPr>
          <w:rFonts w:cs="Tahoma (Body CS)"/>
          <w:color w:val="000000" w:themeColor="text1"/>
          <w:sz w:val="26"/>
        </w:rPr>
      </w:pPr>
      <w:r w:rsidRPr="00A3669A">
        <w:rPr>
          <w:rFonts w:cs="Tahoma (Body CS)"/>
          <w:color w:val="000000" w:themeColor="text1"/>
          <w:sz w:val="26"/>
        </w:rPr>
        <w:t>Last meeting follow-up:</w:t>
      </w:r>
    </w:p>
    <w:p w14:paraId="2C3365A3" w14:textId="0A163577" w:rsidR="00D137AD" w:rsidRDefault="00D137AD" w:rsidP="00D137AD">
      <w:pPr>
        <w:pStyle w:val="ListParagraph"/>
        <w:numPr>
          <w:ilvl w:val="0"/>
          <w:numId w:val="4"/>
        </w:numPr>
      </w:pPr>
      <w:r>
        <w:t xml:space="preserve">Finalized the content of the questionnaire. (Will </w:t>
      </w:r>
      <w:r>
        <w:rPr>
          <w:lang w:val="en-US" w:eastAsia="zh-CN"/>
        </w:rPr>
        <w:t>be done by Haoyan and Dyla</w:t>
      </w:r>
      <w:r>
        <w:t>)</w:t>
      </w:r>
    </w:p>
    <w:p w14:paraId="540F7F9E" w14:textId="719FB553" w:rsidR="00626AD4" w:rsidRPr="00A3669A" w:rsidRDefault="00D137AD" w:rsidP="00D137AD">
      <w:pPr>
        <w:rPr>
          <w:rFonts w:cs="Tahoma (Body CS)"/>
          <w:color w:val="000000" w:themeColor="text1"/>
          <w:sz w:val="26"/>
        </w:rPr>
      </w:pPr>
      <w:r w:rsidRPr="00A3669A">
        <w:rPr>
          <w:rFonts w:cs="Tahoma (Body CS)"/>
          <w:color w:val="000000" w:themeColor="text1"/>
          <w:sz w:val="26"/>
        </w:rPr>
        <w:t>New stuff</w:t>
      </w:r>
      <w:r w:rsidR="00626AD4" w:rsidRPr="00A3669A">
        <w:rPr>
          <w:rFonts w:cs="Tahoma (Body CS)"/>
          <w:color w:val="000000" w:themeColor="text1"/>
          <w:sz w:val="26"/>
        </w:rPr>
        <w:t>:</w:t>
      </w:r>
    </w:p>
    <w:p w14:paraId="3E81FEF2" w14:textId="3C725E41" w:rsidR="00431612" w:rsidRDefault="00431612" w:rsidP="00D137AD">
      <w:pPr>
        <w:rPr>
          <w:b/>
          <w:bCs/>
          <w:color w:val="000000" w:themeColor="text1"/>
        </w:rPr>
      </w:pPr>
      <w:r w:rsidRPr="00431612">
        <w:rPr>
          <w:b/>
          <w:bCs/>
          <w:color w:val="000000" w:themeColor="text1"/>
        </w:rPr>
        <w:t xml:space="preserve">Project </w:t>
      </w:r>
      <w:proofErr w:type="gramStart"/>
      <w:r w:rsidRPr="00431612">
        <w:rPr>
          <w:b/>
          <w:bCs/>
          <w:color w:val="000000" w:themeColor="text1"/>
        </w:rPr>
        <w:t>Timeline</w:t>
      </w:r>
      <w:r>
        <w:rPr>
          <w:b/>
          <w:bCs/>
          <w:color w:val="000000" w:themeColor="text1"/>
        </w:rPr>
        <w:t xml:space="preserve"> :</w:t>
      </w:r>
      <w:proofErr w:type="gramEnd"/>
    </w:p>
    <w:p w14:paraId="21C27795" w14:textId="39366FC5" w:rsidR="00431612" w:rsidRDefault="00431612" w:rsidP="00D137AD">
      <w:pPr>
        <w:rPr>
          <w:color w:val="000000" w:themeColor="text1"/>
        </w:rPr>
      </w:pPr>
      <w:r w:rsidRPr="00431612">
        <w:rPr>
          <w:color w:val="000000" w:themeColor="text1"/>
        </w:rPr>
        <w:t>Please kindly check the document Ced</w:t>
      </w:r>
      <w:r>
        <w:rPr>
          <w:color w:val="000000" w:themeColor="text1"/>
        </w:rPr>
        <w:t>ric</w:t>
      </w:r>
      <w:r w:rsidRPr="00431612">
        <w:rPr>
          <w:color w:val="000000" w:themeColor="text1"/>
        </w:rPr>
        <w:t xml:space="preserve"> uploaded</w:t>
      </w:r>
      <w:r>
        <w:rPr>
          <w:color w:val="000000" w:themeColor="text1"/>
        </w:rPr>
        <w:t xml:space="preserve"> (Project Table), if you have any question about the </w:t>
      </w:r>
      <w:proofErr w:type="gramStart"/>
      <w:r>
        <w:rPr>
          <w:color w:val="000000" w:themeColor="text1"/>
        </w:rPr>
        <w:t>timetable</w:t>
      </w:r>
      <w:proofErr w:type="gramEnd"/>
      <w:r>
        <w:rPr>
          <w:color w:val="000000" w:themeColor="text1"/>
        </w:rPr>
        <w:t xml:space="preserve"> please bring it to our next meeting.</w:t>
      </w:r>
    </w:p>
    <w:p w14:paraId="2A0A4C41" w14:textId="6F422A89" w:rsidR="00096AA9" w:rsidRPr="00096AA9" w:rsidRDefault="00096AA9" w:rsidP="00D137AD">
      <w:pPr>
        <w:rPr>
          <w:color w:val="000000" w:themeColor="text1"/>
        </w:rPr>
      </w:pPr>
      <w:r w:rsidRPr="00096AA9">
        <w:rPr>
          <w:b/>
          <w:bCs/>
          <w:color w:val="000000" w:themeColor="text1"/>
        </w:rPr>
        <w:t>Software check</w:t>
      </w:r>
      <w:r>
        <w:rPr>
          <w:b/>
          <w:bCs/>
          <w:color w:val="000000" w:themeColor="text1"/>
        </w:rPr>
        <w:t xml:space="preserve"> </w:t>
      </w:r>
      <w:r w:rsidRPr="00096AA9">
        <w:rPr>
          <w:color w:val="000000" w:themeColor="text1"/>
        </w:rPr>
        <w:t>(</w:t>
      </w:r>
      <w:r>
        <w:rPr>
          <w:color w:val="000000" w:themeColor="text1"/>
        </w:rPr>
        <w:t>Will be d</w:t>
      </w:r>
      <w:r w:rsidRPr="00096AA9">
        <w:rPr>
          <w:color w:val="000000" w:themeColor="text1"/>
        </w:rPr>
        <w:t xml:space="preserve">one by </w:t>
      </w:r>
      <w:r>
        <w:rPr>
          <w:color w:val="000000" w:themeColor="text1"/>
        </w:rPr>
        <w:t>Y</w:t>
      </w:r>
      <w:r w:rsidRPr="00096AA9">
        <w:rPr>
          <w:color w:val="000000" w:themeColor="text1"/>
        </w:rPr>
        <w:t xml:space="preserve">u </w:t>
      </w:r>
      <w:r>
        <w:rPr>
          <w:color w:val="000000" w:themeColor="text1"/>
        </w:rPr>
        <w:t>Ti</w:t>
      </w:r>
      <w:r w:rsidRPr="00096AA9">
        <w:rPr>
          <w:color w:val="000000" w:themeColor="text1"/>
        </w:rPr>
        <w:t xml:space="preserve">an and </w:t>
      </w:r>
      <w:r>
        <w:rPr>
          <w:color w:val="000000" w:themeColor="text1"/>
        </w:rPr>
        <w:t>Z</w:t>
      </w:r>
      <w:r w:rsidRPr="00096AA9">
        <w:rPr>
          <w:color w:val="000000" w:themeColor="text1"/>
        </w:rPr>
        <w:t xml:space="preserve">hiyuan </w:t>
      </w:r>
      <w:r>
        <w:rPr>
          <w:color w:val="000000" w:themeColor="text1"/>
        </w:rPr>
        <w:t>C</w:t>
      </w:r>
      <w:r w:rsidRPr="00096AA9">
        <w:rPr>
          <w:color w:val="000000" w:themeColor="text1"/>
        </w:rPr>
        <w:t>hen)</w:t>
      </w:r>
    </w:p>
    <w:p w14:paraId="2D4FF9E9" w14:textId="635EAA09" w:rsidR="00D137AD" w:rsidRPr="00626AD4" w:rsidRDefault="00626AD4" w:rsidP="00D137AD">
      <w:pPr>
        <w:rPr>
          <w:b/>
          <w:bCs/>
          <w:color w:val="000000" w:themeColor="text1"/>
          <w:lang w:val="en-US" w:eastAsia="zh-CN"/>
        </w:rPr>
      </w:pPr>
      <w:r w:rsidRPr="00626AD4">
        <w:rPr>
          <w:b/>
          <w:bCs/>
          <w:color w:val="000000" w:themeColor="text1"/>
        </w:rPr>
        <w:t>F</w:t>
      </w:r>
      <w:r w:rsidR="00D137AD" w:rsidRPr="00626AD4">
        <w:rPr>
          <w:rFonts w:hint="eastAsia"/>
          <w:b/>
          <w:bCs/>
          <w:color w:val="000000" w:themeColor="text1"/>
          <w:lang w:eastAsia="zh-CN"/>
        </w:rPr>
        <w:t>unction</w:t>
      </w:r>
      <w:r w:rsidR="00D137AD" w:rsidRPr="00626AD4">
        <w:rPr>
          <w:b/>
          <w:bCs/>
          <w:color w:val="000000" w:themeColor="text1"/>
          <w:lang w:val="en-US" w:eastAsia="zh-CN"/>
        </w:rPr>
        <w:t xml:space="preserve"> needs to be </w:t>
      </w:r>
      <w:proofErr w:type="gramStart"/>
      <w:r w:rsidR="00D137AD" w:rsidRPr="00626AD4">
        <w:rPr>
          <w:b/>
          <w:bCs/>
          <w:color w:val="000000" w:themeColor="text1"/>
          <w:lang w:val="en-US" w:eastAsia="zh-CN"/>
        </w:rPr>
        <w:t>achieved</w:t>
      </w:r>
      <w:r w:rsidRPr="00626AD4">
        <w:rPr>
          <w:b/>
          <w:bCs/>
          <w:color w:val="000000" w:themeColor="text1"/>
          <w:lang w:val="en-US" w:eastAsia="zh-CN"/>
        </w:rPr>
        <w:t xml:space="preserve"> </w:t>
      </w:r>
      <w:r w:rsidR="00D137AD" w:rsidRPr="00626AD4">
        <w:rPr>
          <w:b/>
          <w:bCs/>
          <w:color w:val="000000" w:themeColor="text1"/>
          <w:lang w:val="en-US" w:eastAsia="zh-CN"/>
        </w:rPr>
        <w:t>:</w:t>
      </w:r>
      <w:proofErr w:type="gramEnd"/>
    </w:p>
    <w:p w14:paraId="2CF238EC" w14:textId="46656442" w:rsidR="00D137AD" w:rsidRPr="00D137AD" w:rsidRDefault="00D137AD" w:rsidP="00D137AD">
      <w:pPr>
        <w:pStyle w:val="ListParagraph"/>
        <w:numPr>
          <w:ilvl w:val="0"/>
          <w:numId w:val="4"/>
        </w:numPr>
        <w:rPr>
          <w:rStyle w:val="eop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Due Alert System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1043AB58" w14:textId="0EFC667D" w:rsidR="00D137AD" w:rsidRPr="002B6CFB" w:rsidRDefault="002B6CFB" w:rsidP="002B6CFB">
      <w:pPr>
        <w:pStyle w:val="ListParagraph"/>
        <w:numPr>
          <w:ilvl w:val="0"/>
          <w:numId w:val="6"/>
        </w:num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2B6CFB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Alert user when due is approaching </w:t>
      </w:r>
      <w:r w:rsidRPr="002B6CFB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r w:rsidRPr="002B6CFB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allow customized / default alert to suit everyone)</w:t>
      </w:r>
      <w:r w:rsidRPr="002B6CFB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6937E2AF" w14:textId="233CE830" w:rsidR="00431612" w:rsidRPr="00431612" w:rsidRDefault="002B6CFB" w:rsidP="00431612">
      <w:pPr>
        <w:pStyle w:val="ListParagraph"/>
        <w:numPr>
          <w:ilvl w:val="0"/>
          <w:numId w:val="6"/>
        </w:numPr>
        <w:rPr>
          <w:rStyle w:val="eop"/>
        </w:rPr>
      </w:pPr>
      <w:r w:rsidRPr="002B6CFB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User can cancel alert if they don’t want to be </w:t>
      </w:r>
      <w:proofErr w:type="gramStart"/>
      <w:r w:rsidRPr="002B6CFB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alerted</w:t>
      </w:r>
      <w:proofErr w:type="gramEnd"/>
      <w:r w:rsidRPr="002B6CFB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 </w:t>
      </w:r>
      <w:r w:rsidRPr="002B6CFB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21BA6365" w14:textId="77777777" w:rsidR="00431612" w:rsidRPr="002B6CFB" w:rsidRDefault="00431612" w:rsidP="00431612">
      <w:pPr>
        <w:pStyle w:val="ListParagraph"/>
        <w:ind w:left="1080"/>
        <w:rPr>
          <w:rStyle w:val="eop"/>
        </w:rPr>
      </w:pPr>
    </w:p>
    <w:p w14:paraId="09460285" w14:textId="28938103" w:rsidR="002B6CFB" w:rsidRPr="002B6CFB" w:rsidRDefault="002B6CFB" w:rsidP="002B6CFB">
      <w:pPr>
        <w:pStyle w:val="ListParagraph"/>
        <w:numPr>
          <w:ilvl w:val="0"/>
          <w:numId w:val="7"/>
        </w:numPr>
        <w:rPr>
          <w:rStyle w:val="eop"/>
        </w:rPr>
      </w:pPr>
      <w:r w:rsidRPr="002B6CFB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Assessment Information Consolidation</w:t>
      </w:r>
      <w:r w:rsidRPr="002B6CFB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  <w:r w:rsidR="00C43361">
        <w:rPr>
          <w:rStyle w:val="eop"/>
          <w:rFonts w:ascii="Calibri" w:hAnsi="Calibri" w:cs="Calibri"/>
          <w:color w:val="000000"/>
          <w:shd w:val="clear" w:color="auto" w:fill="FFFFFF"/>
        </w:rPr>
        <w:t>(</w:t>
      </w:r>
      <w:r w:rsidR="00431612">
        <w:rPr>
          <w:rStyle w:val="eop"/>
          <w:rFonts w:ascii="Calibri" w:hAnsi="Calibri" w:cs="Calibri"/>
          <w:color w:val="000000"/>
          <w:shd w:val="clear" w:color="auto" w:fill="FFFFFF"/>
        </w:rPr>
        <w:t>main part</w:t>
      </w:r>
      <w:r w:rsidR="00C43361">
        <w:rPr>
          <w:rStyle w:val="eop"/>
          <w:rFonts w:ascii="Calibri" w:hAnsi="Calibri" w:cs="Calibri"/>
          <w:color w:val="000000"/>
          <w:shd w:val="clear" w:color="auto" w:fill="FFFFFF"/>
        </w:rPr>
        <w:t>)</w:t>
      </w:r>
    </w:p>
    <w:p w14:paraId="0DEFF712" w14:textId="23A8E94D" w:rsidR="00C43361" w:rsidRPr="00C43361" w:rsidRDefault="00C43361" w:rsidP="00C43361">
      <w:pPr>
        <w:pStyle w:val="ListParagraph"/>
        <w:numPr>
          <w:ilvl w:val="0"/>
          <w:numId w:val="8"/>
        </w:numPr>
        <w:rPr>
          <w:rStyle w:val="eop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Course name and c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redit points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0002EAC5" w14:textId="7546144D" w:rsidR="00C43361" w:rsidRPr="00C43361" w:rsidRDefault="00C43361" w:rsidP="00094E1D">
      <w:pPr>
        <w:pStyle w:val="ListParagraph"/>
        <w:numPr>
          <w:ilvl w:val="0"/>
          <w:numId w:val="8"/>
        </w:numPr>
        <w:rPr>
          <w:rStyle w:val="eop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Structure of the academic year</w:t>
      </w:r>
      <w:r w:rsidR="00094E1D">
        <w:rPr>
          <w:rStyle w:val="eop"/>
          <w:rFonts w:ascii="Calibri" w:hAnsi="Calibri" w:cs="Calibri"/>
          <w:color w:val="000000"/>
          <w:shd w:val="clear" w:color="auto" w:fill="FFFFFF"/>
        </w:rPr>
        <w:t xml:space="preserve"> (</w:t>
      </w:r>
      <w:r w:rsidR="00094E1D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Display all sorts of assessments detail</w:t>
      </w:r>
      <w:r w:rsidR="00094E1D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00094E1D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in one place</w:t>
      </w:r>
      <w:r w:rsidR="00094E1D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)</w:t>
      </w:r>
    </w:p>
    <w:p w14:paraId="7A397917" w14:textId="1EB57506" w:rsidR="00C43361" w:rsidRPr="00094E1D" w:rsidRDefault="00C43361" w:rsidP="00C43361">
      <w:pPr>
        <w:pStyle w:val="ListParagraph"/>
        <w:numPr>
          <w:ilvl w:val="0"/>
          <w:numId w:val="8"/>
        </w:numPr>
        <w:rPr>
          <w:rStyle w:val="eop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Percentage of the assessment</w:t>
      </w:r>
    </w:p>
    <w:p w14:paraId="74E307D3" w14:textId="31819507" w:rsidR="00094E1D" w:rsidRPr="00094E1D" w:rsidRDefault="00094E1D" w:rsidP="00094E1D">
      <w:pPr>
        <w:pStyle w:val="ListParagraph"/>
        <w:numPr>
          <w:ilvl w:val="0"/>
          <w:numId w:val="8"/>
        </w:numPr>
        <w:rPr>
          <w:rStyle w:val="eop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When click the specific assessment, will show more detail:</w:t>
      </w:r>
    </w:p>
    <w:p w14:paraId="30481799" w14:textId="4ADFBD34" w:rsidR="00094E1D" w:rsidRPr="00094E1D" w:rsidRDefault="00094E1D" w:rsidP="00094E1D">
      <w:pPr>
        <w:pStyle w:val="ListParagraph"/>
        <w:numPr>
          <w:ilvl w:val="0"/>
          <w:numId w:val="9"/>
        </w:numPr>
        <w:rPr>
          <w:rStyle w:val="eop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Exam</w:t>
      </w:r>
    </w:p>
    <w:p w14:paraId="401510D1" w14:textId="4E07E755" w:rsidR="00094E1D" w:rsidRPr="00094E1D" w:rsidRDefault="00094E1D" w:rsidP="00094E1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Exam coverage and exam</w:t>
      </w:r>
      <w:r w:rsidRPr="00094E1D">
        <w:rPr>
          <w:lang w:val="en-US"/>
        </w:rPr>
        <w:t xml:space="preserve"> location</w:t>
      </w:r>
    </w:p>
    <w:p w14:paraId="67DB98EF" w14:textId="634F7332" w:rsidR="00094E1D" w:rsidRDefault="00094E1D" w:rsidP="00094E1D">
      <w:pPr>
        <w:pStyle w:val="ListParagraph"/>
        <w:numPr>
          <w:ilvl w:val="0"/>
          <w:numId w:val="10"/>
        </w:numPr>
        <w:rPr>
          <w:rStyle w:val="eop"/>
        </w:rPr>
      </w:pPr>
      <w:r>
        <w:rPr>
          <w:rStyle w:val="eop"/>
        </w:rPr>
        <w:t>Mock test (link)</w:t>
      </w:r>
    </w:p>
    <w:p w14:paraId="3EB2FE99" w14:textId="2532502F" w:rsidR="00626AD4" w:rsidRDefault="00626AD4" w:rsidP="00094E1D">
      <w:pPr>
        <w:pStyle w:val="ListParagraph"/>
        <w:numPr>
          <w:ilvl w:val="0"/>
          <w:numId w:val="10"/>
        </w:numPr>
        <w:rPr>
          <w:rStyle w:val="eop"/>
        </w:rPr>
      </w:pPr>
      <w:r>
        <w:rPr>
          <w:rStyle w:val="eop"/>
        </w:rPr>
        <w:t xml:space="preserve">Display due for releasing </w:t>
      </w:r>
      <w:proofErr w:type="gramStart"/>
      <w:r>
        <w:rPr>
          <w:rStyle w:val="eop"/>
        </w:rPr>
        <w:t>marks</w:t>
      </w:r>
      <w:proofErr w:type="gramEnd"/>
    </w:p>
    <w:p w14:paraId="6BB64A80" w14:textId="07D2B05B" w:rsidR="00626AD4" w:rsidRPr="00094E1D" w:rsidRDefault="00626AD4" w:rsidP="00094E1D">
      <w:pPr>
        <w:pStyle w:val="ListParagraph"/>
        <w:numPr>
          <w:ilvl w:val="0"/>
          <w:numId w:val="10"/>
        </w:numPr>
        <w:rPr>
          <w:rStyle w:val="eop"/>
        </w:rPr>
      </w:pPr>
      <w:r>
        <w:rPr>
          <w:rStyle w:val="eop"/>
        </w:rPr>
        <w:lastRenderedPageBreak/>
        <w:t>Post questions regarding exam</w:t>
      </w:r>
    </w:p>
    <w:p w14:paraId="005C8C45" w14:textId="70E1E0D7" w:rsidR="00094E1D" w:rsidRPr="00094E1D" w:rsidRDefault="00094E1D" w:rsidP="00094E1D">
      <w:pPr>
        <w:pStyle w:val="ListParagraph"/>
        <w:numPr>
          <w:ilvl w:val="0"/>
          <w:numId w:val="9"/>
        </w:numPr>
        <w:rPr>
          <w:rStyle w:val="eop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Coursework</w:t>
      </w:r>
    </w:p>
    <w:p w14:paraId="0EB0E4BD" w14:textId="77777777" w:rsidR="00094E1D" w:rsidRDefault="00094E1D" w:rsidP="00094E1D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 xml:space="preserve">Provide link to apply for </w:t>
      </w:r>
      <w:proofErr w:type="gramStart"/>
      <w:r>
        <w:rPr>
          <w:rStyle w:val="normaltextrun"/>
          <w:rFonts w:ascii="Calibri" w:hAnsi="Calibri" w:cs="Calibri"/>
          <w:lang w:val="en-US"/>
        </w:rPr>
        <w:t>extension</w:t>
      </w:r>
      <w:proofErr w:type="gramEnd"/>
      <w:r>
        <w:rPr>
          <w:rStyle w:val="eop"/>
          <w:rFonts w:ascii="Calibri" w:hAnsi="Calibri" w:cs="Calibri"/>
        </w:rPr>
        <w:t> </w:t>
      </w:r>
    </w:p>
    <w:p w14:paraId="3343E407" w14:textId="77777777" w:rsidR="00094E1D" w:rsidRDefault="00094E1D" w:rsidP="00094E1D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 xml:space="preserve">Requirements / marking </w:t>
      </w:r>
      <w:proofErr w:type="gramStart"/>
      <w:r>
        <w:rPr>
          <w:rStyle w:val="normaltextrun"/>
          <w:rFonts w:ascii="Calibri" w:hAnsi="Calibri" w:cs="Calibri"/>
          <w:lang w:val="en-US"/>
        </w:rPr>
        <w:t>criteria</w:t>
      </w:r>
      <w:proofErr w:type="gramEnd"/>
      <w:r>
        <w:rPr>
          <w:rStyle w:val="eop"/>
          <w:rFonts w:ascii="Calibri" w:hAnsi="Calibri" w:cs="Calibri"/>
        </w:rPr>
        <w:t> </w:t>
      </w:r>
    </w:p>
    <w:p w14:paraId="4E8FB151" w14:textId="77777777" w:rsidR="00094E1D" w:rsidRDefault="00094E1D" w:rsidP="00094E1D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 xml:space="preserve">Display due for </w:t>
      </w:r>
      <w:proofErr w:type="gramStart"/>
      <w:r>
        <w:rPr>
          <w:rStyle w:val="normaltextrun"/>
          <w:rFonts w:ascii="Calibri" w:hAnsi="Calibri" w:cs="Calibri"/>
          <w:lang w:val="en-US"/>
        </w:rPr>
        <w:t>coursework</w:t>
      </w:r>
      <w:proofErr w:type="gramEnd"/>
      <w:r>
        <w:rPr>
          <w:rStyle w:val="eop"/>
          <w:rFonts w:ascii="Calibri" w:hAnsi="Calibri" w:cs="Calibri"/>
        </w:rPr>
        <w:t> </w:t>
      </w:r>
    </w:p>
    <w:p w14:paraId="799242EB" w14:textId="77777777" w:rsidR="00094E1D" w:rsidRDefault="00094E1D" w:rsidP="00094E1D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 xml:space="preserve">Display due for releasing </w:t>
      </w:r>
      <w:proofErr w:type="gramStart"/>
      <w:r>
        <w:rPr>
          <w:rStyle w:val="normaltextrun"/>
          <w:rFonts w:ascii="Calibri" w:hAnsi="Calibri" w:cs="Calibri"/>
          <w:lang w:val="en-US"/>
        </w:rPr>
        <w:t>marks</w:t>
      </w:r>
      <w:proofErr w:type="gramEnd"/>
      <w:r>
        <w:rPr>
          <w:rStyle w:val="normaltextrun"/>
          <w:rFonts w:ascii="Calibri" w:hAnsi="Calibri" w:cs="Calibri"/>
          <w:lang w:val="en-US"/>
        </w:rPr>
        <w:t> </w:t>
      </w:r>
      <w:r>
        <w:rPr>
          <w:rStyle w:val="eop"/>
          <w:rFonts w:ascii="Calibri" w:hAnsi="Calibri" w:cs="Calibri"/>
        </w:rPr>
        <w:t> </w:t>
      </w:r>
    </w:p>
    <w:p w14:paraId="7B1E310C" w14:textId="77777777" w:rsidR="00094E1D" w:rsidRDefault="00094E1D" w:rsidP="00094E1D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 xml:space="preserve">Post questions </w:t>
      </w:r>
      <w:proofErr w:type="gramStart"/>
      <w:r>
        <w:rPr>
          <w:rStyle w:val="normaltextrun"/>
          <w:rFonts w:ascii="Calibri" w:hAnsi="Calibri" w:cs="Calibri"/>
          <w:lang w:val="en-US"/>
        </w:rPr>
        <w:t>regarding </w:t>
      </w:r>
      <w:r>
        <w:rPr>
          <w:rStyle w:val="normaltextrun"/>
          <w:rFonts w:ascii="Calibri" w:hAnsi="Calibri" w:cs="Calibri"/>
        </w:rPr>
        <w:t xml:space="preserve"> </w:t>
      </w:r>
      <w:r>
        <w:rPr>
          <w:rStyle w:val="normaltextrun"/>
          <w:rFonts w:ascii="Calibri" w:hAnsi="Calibri" w:cs="Calibri"/>
          <w:lang w:val="en-US"/>
        </w:rPr>
        <w:t>coursework</w:t>
      </w:r>
      <w:proofErr w:type="gramEnd"/>
      <w:r>
        <w:rPr>
          <w:rStyle w:val="normaltextrun"/>
          <w:rFonts w:ascii="Calibri" w:hAnsi="Calibri" w:cs="Calibri"/>
          <w:lang w:val="en-US"/>
        </w:rPr>
        <w:t xml:space="preserve"> (discussion section)</w:t>
      </w:r>
      <w:r>
        <w:rPr>
          <w:rStyle w:val="eop"/>
          <w:rFonts w:ascii="Calibri" w:hAnsi="Calibri" w:cs="Calibri"/>
        </w:rPr>
        <w:t> </w:t>
      </w:r>
    </w:p>
    <w:p w14:paraId="504C86FB" w14:textId="77777777" w:rsidR="00094E1D" w:rsidRDefault="00094E1D" w:rsidP="00094E1D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Plagiarism Detection</w:t>
      </w:r>
      <w:r>
        <w:rPr>
          <w:rStyle w:val="eop"/>
          <w:rFonts w:ascii="Calibri" w:hAnsi="Calibri" w:cs="Calibri"/>
        </w:rPr>
        <w:t> </w:t>
      </w:r>
    </w:p>
    <w:p w14:paraId="22E31B22" w14:textId="77777777" w:rsidR="00094E1D" w:rsidRDefault="00094E1D" w:rsidP="00094E1D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 xml:space="preserve">Links for group collaboration (Teams, GitHub, group files, </w:t>
      </w:r>
      <w:proofErr w:type="gramStart"/>
      <w:r>
        <w:rPr>
          <w:rStyle w:val="normaltextrun"/>
          <w:rFonts w:ascii="Calibri" w:hAnsi="Calibri" w:cs="Calibri"/>
          <w:lang w:val="en-US"/>
        </w:rPr>
        <w:t>meetings ,</w:t>
      </w:r>
      <w:proofErr w:type="gramEnd"/>
      <w:r>
        <w:rPr>
          <w:rStyle w:val="normaltextrun"/>
          <w:rFonts w:ascii="Calibri" w:hAnsi="Calibri" w:cs="Calibri"/>
          <w:lang w:val="en-US"/>
        </w:rPr>
        <w:t xml:space="preserve"> Kanban)</w:t>
      </w:r>
      <w:r>
        <w:rPr>
          <w:rStyle w:val="eop"/>
          <w:rFonts w:ascii="Calibri" w:hAnsi="Calibri" w:cs="Calibri"/>
        </w:rPr>
        <w:t> </w:t>
      </w:r>
    </w:p>
    <w:p w14:paraId="68165503" w14:textId="77777777" w:rsidR="00094E1D" w:rsidRPr="00C43361" w:rsidRDefault="00094E1D" w:rsidP="00626AD4">
      <w:pPr>
        <w:pStyle w:val="ListParagraph"/>
        <w:ind w:left="1440"/>
        <w:rPr>
          <w:rStyle w:val="eop"/>
        </w:rPr>
      </w:pPr>
    </w:p>
    <w:p w14:paraId="0C604699" w14:textId="2C16DA55" w:rsidR="002B6CFB" w:rsidRPr="00626AD4" w:rsidRDefault="002B6CFB" w:rsidP="002B6CFB">
      <w:pPr>
        <w:pStyle w:val="ListParagraph"/>
        <w:numPr>
          <w:ilvl w:val="0"/>
          <w:numId w:val="7"/>
        </w:numPr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Grade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S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ystem</w:t>
      </w:r>
    </w:p>
    <w:p w14:paraId="587495A2" w14:textId="77777777" w:rsidR="00626AD4" w:rsidRDefault="00626AD4" w:rsidP="00626AD4">
      <w:pPr>
        <w:pStyle w:val="paragraph"/>
        <w:numPr>
          <w:ilvl w:val="0"/>
          <w:numId w:val="19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Display grades of current year</w:t>
      </w:r>
      <w:r>
        <w:rPr>
          <w:rStyle w:val="eop"/>
          <w:rFonts w:ascii="Calibri" w:hAnsi="Calibri" w:cs="Calibri"/>
        </w:rPr>
        <w:t> </w:t>
      </w:r>
    </w:p>
    <w:p w14:paraId="0B9D53D4" w14:textId="77777777" w:rsidR="00626AD4" w:rsidRDefault="00626AD4" w:rsidP="00626AD4">
      <w:pPr>
        <w:pStyle w:val="paragraph"/>
        <w:numPr>
          <w:ilvl w:val="0"/>
          <w:numId w:val="19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Display grades by far</w:t>
      </w:r>
      <w:r>
        <w:rPr>
          <w:rStyle w:val="eop"/>
          <w:rFonts w:ascii="Calibri" w:hAnsi="Calibri" w:cs="Calibri"/>
        </w:rPr>
        <w:t> </w:t>
      </w:r>
    </w:p>
    <w:p w14:paraId="2DA595AD" w14:textId="77777777" w:rsidR="00626AD4" w:rsidRDefault="00626AD4" w:rsidP="00626AD4">
      <w:pPr>
        <w:pStyle w:val="paragraph"/>
        <w:numPr>
          <w:ilvl w:val="0"/>
          <w:numId w:val="19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Display grades by module </w:t>
      </w:r>
      <w:r>
        <w:rPr>
          <w:rStyle w:val="eop"/>
          <w:rFonts w:ascii="Calibri" w:hAnsi="Calibri" w:cs="Calibri"/>
        </w:rPr>
        <w:t> </w:t>
      </w:r>
    </w:p>
    <w:p w14:paraId="3507774C" w14:textId="3E789179" w:rsidR="00626AD4" w:rsidRDefault="00626AD4" w:rsidP="00096AA9">
      <w:pPr>
        <w:pStyle w:val="paragraph"/>
        <w:numPr>
          <w:ilvl w:val="0"/>
          <w:numId w:val="19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Grade Calculator </w:t>
      </w:r>
      <w:r>
        <w:rPr>
          <w:rStyle w:val="eop"/>
          <w:rFonts w:ascii="Calibri" w:hAnsi="Calibri" w:cs="Calibri"/>
        </w:rPr>
        <w:t> </w:t>
      </w:r>
    </w:p>
    <w:p w14:paraId="4A7A0D68" w14:textId="77777777" w:rsidR="00096AA9" w:rsidRPr="00096AA9" w:rsidRDefault="00096AA9" w:rsidP="00096AA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0DC615FF" w14:textId="33769D37" w:rsidR="002B6CFB" w:rsidRPr="00626AD4" w:rsidRDefault="002B6CFB" w:rsidP="002B6CFB">
      <w:pPr>
        <w:pStyle w:val="ListParagraph"/>
        <w:numPr>
          <w:ilvl w:val="0"/>
          <w:numId w:val="7"/>
        </w:numPr>
        <w:rPr>
          <w:rStyle w:val="eop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Supporting Section</w:t>
      </w:r>
    </w:p>
    <w:p w14:paraId="0895918E" w14:textId="36D631CE" w:rsidR="00626AD4" w:rsidRDefault="00626AD4" w:rsidP="00626AD4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Wellbeing</w:t>
      </w:r>
      <w:r>
        <w:rPr>
          <w:rStyle w:val="eop"/>
          <w:rFonts w:ascii="Calibri" w:hAnsi="Calibri" w:cs="Calibri"/>
        </w:rPr>
        <w:t> </w:t>
      </w:r>
    </w:p>
    <w:p w14:paraId="6CFDBB9E" w14:textId="77777777" w:rsidR="00626AD4" w:rsidRDefault="00626AD4" w:rsidP="00626AD4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Remote study support</w:t>
      </w:r>
      <w:r>
        <w:rPr>
          <w:rStyle w:val="eop"/>
          <w:rFonts w:ascii="Calibri" w:hAnsi="Calibri" w:cs="Calibri"/>
        </w:rPr>
        <w:t> </w:t>
      </w:r>
    </w:p>
    <w:p w14:paraId="5D137DBB" w14:textId="77777777" w:rsidR="00626AD4" w:rsidRDefault="00626AD4" w:rsidP="00626AD4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Study Plan</w:t>
      </w:r>
      <w:r>
        <w:rPr>
          <w:rStyle w:val="eop"/>
          <w:rFonts w:ascii="Calibri" w:hAnsi="Calibri" w:cs="Calibri"/>
        </w:rPr>
        <w:t> </w:t>
      </w:r>
    </w:p>
    <w:p w14:paraId="4FCB46F9" w14:textId="77777777" w:rsidR="00626AD4" w:rsidRDefault="00626AD4" w:rsidP="00626AD4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 xml:space="preserve">Ask </w:t>
      </w:r>
      <w:proofErr w:type="gramStart"/>
      <w:r>
        <w:rPr>
          <w:rStyle w:val="normaltextrun"/>
          <w:rFonts w:ascii="Calibri" w:hAnsi="Calibri" w:cs="Calibri"/>
          <w:lang w:val="en-US"/>
        </w:rPr>
        <w:t>questions</w:t>
      </w:r>
      <w:proofErr w:type="gramEnd"/>
      <w:r>
        <w:rPr>
          <w:rStyle w:val="normaltextrun"/>
          <w:rFonts w:ascii="Calibri" w:hAnsi="Calibri" w:cs="Calibri"/>
          <w:lang w:val="en-US"/>
        </w:rPr>
        <w:t> </w:t>
      </w:r>
      <w:r>
        <w:rPr>
          <w:rStyle w:val="eop"/>
          <w:rFonts w:ascii="Calibri" w:hAnsi="Calibri" w:cs="Calibri"/>
        </w:rPr>
        <w:t> </w:t>
      </w:r>
    </w:p>
    <w:p w14:paraId="446EA8B5" w14:textId="77777777" w:rsidR="00626AD4" w:rsidRDefault="00626AD4" w:rsidP="00626AD4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Suspension</w:t>
      </w:r>
      <w:r>
        <w:rPr>
          <w:rStyle w:val="eop"/>
          <w:rFonts w:ascii="Calibri" w:hAnsi="Calibri" w:cs="Calibri"/>
        </w:rPr>
        <w:t> </w:t>
      </w:r>
    </w:p>
    <w:p w14:paraId="644AF0F5" w14:textId="77777777" w:rsidR="00626AD4" w:rsidRDefault="00626AD4" w:rsidP="00626AD4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proofErr w:type="gramStart"/>
      <w:r>
        <w:rPr>
          <w:rStyle w:val="normaltextrun"/>
          <w:rFonts w:ascii="Calibri" w:hAnsi="Calibri" w:cs="Calibri"/>
          <w:lang w:val="en-US"/>
        </w:rPr>
        <w:t>It</w:t>
      </w:r>
      <w:proofErr w:type="gramEnd"/>
      <w:r>
        <w:rPr>
          <w:rStyle w:val="normaltextrun"/>
          <w:rFonts w:ascii="Calibri" w:hAnsi="Calibri" w:cs="Calibri"/>
          <w:lang w:val="en-US"/>
        </w:rPr>
        <w:t xml:space="preserve"> service</w:t>
      </w:r>
      <w:r>
        <w:rPr>
          <w:rStyle w:val="eop"/>
          <w:rFonts w:ascii="Calibri" w:hAnsi="Calibri" w:cs="Calibri"/>
        </w:rPr>
        <w:t> </w:t>
      </w:r>
    </w:p>
    <w:p w14:paraId="2A0AD29A" w14:textId="77777777" w:rsidR="00626AD4" w:rsidRDefault="00626AD4" w:rsidP="00626AD4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Career service</w:t>
      </w:r>
      <w:r>
        <w:rPr>
          <w:rStyle w:val="eop"/>
          <w:rFonts w:ascii="Calibri" w:hAnsi="Calibri" w:cs="Calibri"/>
        </w:rPr>
        <w:t> </w:t>
      </w:r>
    </w:p>
    <w:p w14:paraId="7C3E317D" w14:textId="77777777" w:rsidR="00626AD4" w:rsidRDefault="00626AD4" w:rsidP="00626AD4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proofErr w:type="spellStart"/>
      <w:r>
        <w:rPr>
          <w:rStyle w:val="normaltextrun"/>
          <w:rFonts w:ascii="Calibri" w:hAnsi="Calibri" w:cs="Calibri"/>
          <w:lang w:val="en-US"/>
        </w:rPr>
        <w:t>Resit</w:t>
      </w:r>
      <w:proofErr w:type="spellEnd"/>
      <w:r>
        <w:rPr>
          <w:rStyle w:val="normaltextrun"/>
          <w:rFonts w:ascii="Calibri" w:hAnsi="Calibri" w:cs="Calibri"/>
          <w:lang w:val="en-US"/>
        </w:rPr>
        <w:t xml:space="preserve"> info</w:t>
      </w:r>
      <w:r>
        <w:rPr>
          <w:rStyle w:val="eop"/>
          <w:rFonts w:ascii="Calibri" w:hAnsi="Calibri" w:cs="Calibri"/>
        </w:rPr>
        <w:t> </w:t>
      </w:r>
    </w:p>
    <w:p w14:paraId="78FD768D" w14:textId="1E236AED" w:rsidR="00626AD4" w:rsidRPr="00626AD4" w:rsidRDefault="00626AD4" w:rsidP="00626AD4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Library</w:t>
      </w:r>
      <w:r>
        <w:rPr>
          <w:rStyle w:val="normaltextrun"/>
          <w:rFonts w:ascii="Calibri" w:hAnsi="Calibri" w:cs="Calibri"/>
          <w:lang w:val="en-US"/>
        </w:rPr>
        <w:t xml:space="preserve"> appointment</w:t>
      </w:r>
    </w:p>
    <w:p w14:paraId="2B1CCB9F" w14:textId="77777777" w:rsidR="00626AD4" w:rsidRDefault="00626AD4" w:rsidP="00626AD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2B796ECF" w14:textId="4E8BD985" w:rsidR="00626AD4" w:rsidRDefault="00626AD4" w:rsidP="00626AD4">
      <w:pPr>
        <w:rPr>
          <w:b/>
          <w:bCs/>
        </w:rPr>
      </w:pPr>
      <w:r w:rsidRPr="00626AD4">
        <w:rPr>
          <w:b/>
          <w:bCs/>
        </w:rPr>
        <w:t>Use-case assign: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</w:tblGrid>
      <w:tr w:rsidR="00626AD4" w14:paraId="01519B21" w14:textId="77777777" w:rsidTr="00431612">
        <w:tc>
          <w:tcPr>
            <w:tcW w:w="2263" w:type="dxa"/>
          </w:tcPr>
          <w:p w14:paraId="3BB01211" w14:textId="723AC4E8" w:rsidR="00626AD4" w:rsidRDefault="00626AD4" w:rsidP="004316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268" w:type="dxa"/>
          </w:tcPr>
          <w:p w14:paraId="6CB1F003" w14:textId="6D6BEB31" w:rsidR="00626AD4" w:rsidRDefault="00626AD4" w:rsidP="004316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</w:tc>
      </w:tr>
      <w:tr w:rsidR="00626AD4" w14:paraId="3437BD3F" w14:textId="77777777" w:rsidTr="00431612">
        <w:tc>
          <w:tcPr>
            <w:tcW w:w="2263" w:type="dxa"/>
          </w:tcPr>
          <w:p w14:paraId="32B8F42A" w14:textId="38675278" w:rsidR="00626AD4" w:rsidRPr="00431612" w:rsidRDefault="00626AD4" w:rsidP="00626AD4">
            <w:r w:rsidRPr="00431612">
              <w:t>Haoyan Wang</w:t>
            </w:r>
          </w:p>
        </w:tc>
        <w:tc>
          <w:tcPr>
            <w:tcW w:w="2268" w:type="dxa"/>
          </w:tcPr>
          <w:p w14:paraId="7C7BCB6B" w14:textId="36F0DEEB" w:rsidR="00626AD4" w:rsidRPr="00431612" w:rsidRDefault="00626AD4" w:rsidP="00626AD4">
            <w:r w:rsidRPr="00431612">
              <w:t>Due alert</w:t>
            </w:r>
          </w:p>
        </w:tc>
      </w:tr>
      <w:tr w:rsidR="00626AD4" w14:paraId="44125582" w14:textId="77777777" w:rsidTr="00431612">
        <w:trPr>
          <w:trHeight w:val="409"/>
        </w:trPr>
        <w:tc>
          <w:tcPr>
            <w:tcW w:w="2263" w:type="dxa"/>
          </w:tcPr>
          <w:p w14:paraId="5963F55F" w14:textId="04CC94EF" w:rsidR="00626AD4" w:rsidRPr="00431612" w:rsidRDefault="00626AD4" w:rsidP="00626AD4">
            <w:r w:rsidRPr="00431612">
              <w:t xml:space="preserve">Dyla Qin </w:t>
            </w:r>
          </w:p>
        </w:tc>
        <w:tc>
          <w:tcPr>
            <w:tcW w:w="2268" w:type="dxa"/>
          </w:tcPr>
          <w:p w14:paraId="6AC93565" w14:textId="3E27B70E" w:rsidR="00626AD4" w:rsidRPr="00431612" w:rsidRDefault="00626AD4" w:rsidP="00626AD4">
            <w:r w:rsidRPr="00431612">
              <w:t>Supporting page</w:t>
            </w:r>
          </w:p>
        </w:tc>
      </w:tr>
      <w:tr w:rsidR="00626AD4" w14:paraId="0F5D5A09" w14:textId="77777777" w:rsidTr="00431612">
        <w:tc>
          <w:tcPr>
            <w:tcW w:w="2263" w:type="dxa"/>
          </w:tcPr>
          <w:p w14:paraId="0E6732C6" w14:textId="77F8AF0F" w:rsidR="00626AD4" w:rsidRPr="00431612" w:rsidRDefault="00626AD4" w:rsidP="00626AD4">
            <w:r w:rsidRPr="00431612">
              <w:t>Cedric Chen</w:t>
            </w:r>
          </w:p>
        </w:tc>
        <w:tc>
          <w:tcPr>
            <w:tcW w:w="2268" w:type="dxa"/>
          </w:tcPr>
          <w:p w14:paraId="2813818A" w14:textId="27116FE6" w:rsidR="00626AD4" w:rsidRPr="00431612" w:rsidRDefault="00431612" w:rsidP="00626AD4">
            <w:r w:rsidRPr="00431612">
              <w:t>Coursework</w:t>
            </w:r>
          </w:p>
        </w:tc>
      </w:tr>
      <w:tr w:rsidR="00626AD4" w14:paraId="1D97FEDD" w14:textId="77777777" w:rsidTr="00431612">
        <w:tc>
          <w:tcPr>
            <w:tcW w:w="2263" w:type="dxa"/>
          </w:tcPr>
          <w:p w14:paraId="0B53C904" w14:textId="22D865EC" w:rsidR="00626AD4" w:rsidRPr="00431612" w:rsidRDefault="00626AD4" w:rsidP="00626AD4">
            <w:r w:rsidRPr="00431612">
              <w:t>Yu Tian</w:t>
            </w:r>
          </w:p>
        </w:tc>
        <w:tc>
          <w:tcPr>
            <w:tcW w:w="2268" w:type="dxa"/>
          </w:tcPr>
          <w:p w14:paraId="28534558" w14:textId="5AE00D07" w:rsidR="00626AD4" w:rsidRPr="00431612" w:rsidRDefault="00431612" w:rsidP="00626AD4">
            <w:r w:rsidRPr="00431612">
              <w:t>Grade system</w:t>
            </w:r>
          </w:p>
        </w:tc>
      </w:tr>
      <w:tr w:rsidR="00626AD4" w14:paraId="3D839E03" w14:textId="77777777" w:rsidTr="00431612">
        <w:tc>
          <w:tcPr>
            <w:tcW w:w="2263" w:type="dxa"/>
          </w:tcPr>
          <w:p w14:paraId="6B19191B" w14:textId="7F8B7B66" w:rsidR="00626AD4" w:rsidRPr="00431612" w:rsidRDefault="00626AD4" w:rsidP="00626AD4">
            <w:r w:rsidRPr="00431612">
              <w:t>Zhiyuan Chen</w:t>
            </w:r>
          </w:p>
        </w:tc>
        <w:tc>
          <w:tcPr>
            <w:tcW w:w="2268" w:type="dxa"/>
          </w:tcPr>
          <w:p w14:paraId="3CE5232F" w14:textId="6AE5842A" w:rsidR="00626AD4" w:rsidRPr="00431612" w:rsidRDefault="00431612" w:rsidP="00626AD4">
            <w:r w:rsidRPr="00431612">
              <w:t>Exam</w:t>
            </w:r>
          </w:p>
        </w:tc>
      </w:tr>
    </w:tbl>
    <w:p w14:paraId="1E33ADDB" w14:textId="1806BD16" w:rsidR="00626AD4" w:rsidRPr="00626AD4" w:rsidRDefault="00626AD4" w:rsidP="00626AD4">
      <w:pPr>
        <w:rPr>
          <w:b/>
          <w:bCs/>
        </w:rPr>
      </w:pPr>
    </w:p>
    <w:p w14:paraId="709AC601" w14:textId="6C999AA9" w:rsidR="00CA6B4F" w:rsidRDefault="00431612" w:rsidP="00AB4981">
      <w:pPr>
        <w:pStyle w:val="Heading1"/>
      </w:pPr>
      <w:r>
        <w:t>Next Meeting</w:t>
      </w:r>
    </w:p>
    <w:p w14:paraId="304C5C40" w14:textId="4642D9BE" w:rsidR="00096AA9" w:rsidRDefault="00431612" w:rsidP="00431612">
      <w:r w:rsidRPr="00A3669A">
        <w:rPr>
          <w:b/>
          <w:bCs/>
        </w:rPr>
        <w:t>Date</w:t>
      </w:r>
      <w:r>
        <w:t>:</w:t>
      </w:r>
      <w:r w:rsidR="00A3669A">
        <w:t xml:space="preserve"> </w:t>
      </w:r>
      <w:r>
        <w:t>07/06/2023</w:t>
      </w:r>
      <w:r w:rsidR="00096AA9">
        <w:t xml:space="preserve">      </w:t>
      </w:r>
      <w:r w:rsidRPr="00A3669A">
        <w:rPr>
          <w:b/>
          <w:bCs/>
        </w:rPr>
        <w:t>Time:</w:t>
      </w:r>
      <w:r>
        <w:t xml:space="preserve"> 7PM</w:t>
      </w:r>
    </w:p>
    <w:p w14:paraId="677D424F" w14:textId="24176362" w:rsidR="00431612" w:rsidRDefault="00431612" w:rsidP="00431612">
      <w:r w:rsidRPr="00A3669A">
        <w:rPr>
          <w:b/>
          <w:bCs/>
        </w:rPr>
        <w:t>Location:</w:t>
      </w:r>
      <w:r>
        <w:t xml:space="preserve"> Teams online</w:t>
      </w:r>
    </w:p>
    <w:p w14:paraId="7638BDBC" w14:textId="4EFD1DE2" w:rsidR="00A3669A" w:rsidRDefault="00431612" w:rsidP="00431612">
      <w:r w:rsidRPr="00A3669A">
        <w:rPr>
          <w:b/>
          <w:bCs/>
        </w:rPr>
        <w:t>Meeting purpose:</w:t>
      </w:r>
      <w:r w:rsidR="00A3669A">
        <w:t xml:space="preserve"> discuss the prototype of our assessments </w:t>
      </w:r>
      <w:proofErr w:type="gramStart"/>
      <w:r w:rsidR="00A3669A">
        <w:t>tools</w:t>
      </w:r>
      <w:proofErr w:type="gramEnd"/>
      <w:r w:rsidR="00A3669A">
        <w:t xml:space="preserve"> </w:t>
      </w:r>
    </w:p>
    <w:p w14:paraId="2BCADB8B" w14:textId="0832E3B5" w:rsidR="00CA6B4F" w:rsidRPr="00A3669A" w:rsidRDefault="00A3669A" w:rsidP="00A3669A">
      <w:pPr>
        <w:rPr>
          <w:lang w:val="en-US" w:eastAsia="zh-CN"/>
        </w:rPr>
      </w:pPr>
      <w:r w:rsidRPr="00A3669A">
        <w:rPr>
          <w:b/>
          <w:bCs/>
        </w:rPr>
        <w:t>Moderator</w:t>
      </w:r>
      <w:r>
        <w:rPr>
          <w:lang w:val="en-US" w:eastAsia="zh-CN"/>
        </w:rPr>
        <w:t>: Dyla Qin</w:t>
      </w:r>
    </w:p>
    <w:sectPr w:rsidR="00CA6B4F" w:rsidRPr="00A3669A" w:rsidSect="008612F2">
      <w:headerReference w:type="default" r:id="rId11"/>
      <w:footerReference w:type="default" r:id="rId12"/>
      <w:pgSz w:w="11906" w:h="16838" w:code="9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931D8" w14:textId="77777777" w:rsidR="00430BCC" w:rsidRDefault="00430BCC">
      <w:pPr>
        <w:spacing w:after="0" w:line="240" w:lineRule="auto"/>
      </w:pPr>
      <w:r>
        <w:separator/>
      </w:r>
    </w:p>
  </w:endnote>
  <w:endnote w:type="continuationSeparator" w:id="0">
    <w:p w14:paraId="46C5B88A" w14:textId="77777777" w:rsidR="00430BCC" w:rsidRDefault="00430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GothicE"/>
    <w:panose1 w:val="020B0909000000000000"/>
    <w:charset w:val="80"/>
    <w:family w:val="modern"/>
    <w:pitch w:val="fixed"/>
    <w:sig w:usb0="E00002FF" w:usb1="6AC7FD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panose1 w:val="020B0909000000000000"/>
    <w:charset w:val="80"/>
    <w:family w:val="modern"/>
    <w:pitch w:val="fixed"/>
    <w:sig w:usb0="E00002FF" w:usb1="6AC7FD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 (Body CS)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BF956" w14:textId="77777777" w:rsidR="0001626D" w:rsidRDefault="00DA4A43">
    <w:pPr>
      <w:pStyle w:val="Footer"/>
    </w:pPr>
    <w:r>
      <w:rPr>
        <w:lang w:bidi="en-GB"/>
      </w:rPr>
      <w:fldChar w:fldCharType="begin"/>
    </w:r>
    <w:r>
      <w:rPr>
        <w:lang w:bidi="en-GB"/>
      </w:rPr>
      <w:instrText xml:space="preserve"> PAGE   \* MERGEFORMAT </w:instrText>
    </w:r>
    <w:r>
      <w:rPr>
        <w:lang w:bidi="en-GB"/>
      </w:rPr>
      <w:fldChar w:fldCharType="separate"/>
    </w:r>
    <w:r w:rsidR="00AD20E5">
      <w:rPr>
        <w:noProof/>
        <w:lang w:bidi="en-GB"/>
      </w:rPr>
      <w:t>1</w:t>
    </w:r>
    <w:r>
      <w:rPr>
        <w:noProof/>
        <w:lang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0D233" w14:textId="77777777" w:rsidR="00430BCC" w:rsidRDefault="00430BCC">
      <w:pPr>
        <w:spacing w:after="0" w:line="240" w:lineRule="auto"/>
      </w:pPr>
      <w:r>
        <w:separator/>
      </w:r>
    </w:p>
  </w:footnote>
  <w:footnote w:type="continuationSeparator" w:id="0">
    <w:p w14:paraId="07F51380" w14:textId="77777777" w:rsidR="00430BCC" w:rsidRDefault="00430B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621A6" w14:textId="77777777" w:rsidR="00EF36A5" w:rsidRDefault="00EF36A5">
    <w:pPr>
      <w:pStyle w:val="Header"/>
    </w:pPr>
    <w:r>
      <w:rPr>
        <w:noProof/>
        <w:color w:val="auto"/>
        <w:lang w:bidi="en-GB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436F0BA" wp14:editId="5ABDE1FD">
              <wp:simplePos x="0" y="0"/>
              <mc:AlternateContent>
                <mc:Choice Requires="wp14">
                  <wp:positionH relativeFrom="page">
                    <wp14:pctPosHOffset>-3800</wp14:pctPosHOffset>
                  </wp:positionH>
                </mc:Choice>
                <mc:Fallback>
                  <wp:positionH relativeFrom="page">
                    <wp:posOffset>-287020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-1200</wp14:pctPosVOffset>
                  </wp:positionV>
                </mc:Choice>
                <mc:Fallback>
                  <wp:positionV relativeFrom="page">
                    <wp:posOffset>-128270</wp:posOffset>
                  </wp:positionV>
                </mc:Fallback>
              </mc:AlternateContent>
              <wp:extent cx="9719945" cy="10297795"/>
              <wp:effectExtent l="19050" t="0" r="90170" b="5080"/>
              <wp:wrapNone/>
              <wp:docPr id="6" name="Group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Freeform: Shape 9"/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10"/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: Shape 19"/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reeform: Shape 20"/>
                      <wps:cNvSpPr/>
                      <wps:spPr>
                        <a:xfrm>
                          <a:off x="26671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reeform: Shape 21"/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Straight Connector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>
          <w:pict>
            <v:group w14:anchorId="387B6D24" id="Group 6" o:spid="_x0000_s1026" alt="&quot;&quot;" style="position:absolute;margin-left:0;margin-top:0;width:765.35pt;height:810.85pt;z-index:-251655168;mso-width-percent:1253;mso-height-percent:1024;mso-left-percent:-38;mso-top-percent:-12;mso-position-horizontal-relative:page;mso-position-vertical-relative:page;mso-width-percent:1253;mso-height-percent:1024;mso-left-percent:-38;mso-top-percent:-12" coordsize="97167,1029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">
              <v:shape id="Freeform: Shape 9" o:spid="_x0000_s1027" style="position:absolute;left:2819;width:78514;height:20191;visibility:visible;mso-wrap-style:square;v-text-anchor:middle" coordsize="5350933,13885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" path="m5640,5640r5339927,l5345567,1384014r-5339927,l5640,5640xe" fillcolor="#2f3342 [3206]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Freeform: Shape 10" o:spid="_x0000_s1028" style="position:absolute;left:15544;top:5638;width:81623;height:87535;visibility:visible;mso-wrap-style:square;v-text-anchor:middle" coordsize="5339927,60189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" path="m5339927,915247r-1551940,c3787987,915247,3374067,956949,3327400,435187r,41702c3327400,236435,3132667,,2892213,l238760,c150707,,68580,26247,,71120l,6018954r5339927,l5339927,915247xe" fillcolor="#e7e6e6 [321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19" o:spid="_x0000_s1029" style="position:absolute;left:7467;top:5638;width:81623;height:87535;visibility:visible;mso-wrap-style:square;v-text-anchor:middle" coordsize="5339927,60189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" path="m5339927,915247r-1551940,c3787987,915247,3374067,956949,3327400,435187r,41702c3327400,236435,3132667,,2892213,l238760,c150707,,68580,26247,,71120l,6018954r5339927,l5339927,915247xe" fillcolor="#c0f400 [320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20" o:spid="_x0000_s1030" style="position:absolute;left:2667;top:93268;width:78393;height:9715;visibility:visible;mso-wrap-style:square;v-text-anchor:middle" coordsize="5342466,10413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" path="m5640,5640r5334000,l5339640,1036880r-5334000,l5640,5640xe" fillcolor="#2f3342 [3206]" stroked="f" strokeweight=".235mm">
                <v:stroke joinstyle="miter"/>
                <v:path arrowok="t" o:connecttype="custom" o:connectlocs="8276,5261;7835173,5261;7835173,967271;8276,967271" o:connectangles="0,0,0,0"/>
              </v:shape>
              <v:shape id="Freeform: Shape 21" o:spid="_x0000_s1031" style="position:absolute;top:5638;width:81622;height:87535;visibility:visible;mso-wrap-style:square;v-text-anchor:middle" coordsize="5339927,60189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&#13;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Straight Connector 22" o:spid="_x0000_s1032" style="position:absolute;visibility:visible;mso-wrap-style:square" from="7620,8382" to="7620,916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" strokecolor="#c0f400 [3204]" strokeweight="3pt">
                <v:stroke joinstyle="miter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0A3F4A81"/>
    <w:multiLevelType w:val="hybridMultilevel"/>
    <w:tmpl w:val="1684454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387012"/>
    <w:multiLevelType w:val="hybridMultilevel"/>
    <w:tmpl w:val="4C1082B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DE2775"/>
    <w:multiLevelType w:val="hybridMultilevel"/>
    <w:tmpl w:val="FCB66A2C"/>
    <w:lvl w:ilvl="0" w:tplc="08090017">
      <w:start w:val="1"/>
      <w:numFmt w:val="lowerLetter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2836AE0"/>
    <w:multiLevelType w:val="hybridMultilevel"/>
    <w:tmpl w:val="993AEAD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11623"/>
    <w:multiLevelType w:val="multilevel"/>
    <w:tmpl w:val="C15460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1E1FA4"/>
    <w:multiLevelType w:val="hybridMultilevel"/>
    <w:tmpl w:val="48C2B4A0"/>
    <w:lvl w:ilvl="0" w:tplc="08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8EE1DE7"/>
    <w:multiLevelType w:val="hybridMultilevel"/>
    <w:tmpl w:val="996EB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F312D"/>
    <w:multiLevelType w:val="hybridMultilevel"/>
    <w:tmpl w:val="08645F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2D0736"/>
    <w:multiLevelType w:val="hybridMultilevel"/>
    <w:tmpl w:val="82B035E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5F3375"/>
    <w:multiLevelType w:val="multilevel"/>
    <w:tmpl w:val="74CC15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3564AD"/>
    <w:multiLevelType w:val="multilevel"/>
    <w:tmpl w:val="017680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896E59"/>
    <w:multiLevelType w:val="multilevel"/>
    <w:tmpl w:val="1FB829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3E33D5"/>
    <w:multiLevelType w:val="multilevel"/>
    <w:tmpl w:val="5CD260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83056D"/>
    <w:multiLevelType w:val="multilevel"/>
    <w:tmpl w:val="B69612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B67672"/>
    <w:multiLevelType w:val="multilevel"/>
    <w:tmpl w:val="6E8417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234320"/>
    <w:multiLevelType w:val="hybridMultilevel"/>
    <w:tmpl w:val="E5DA9B1A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54156882">
    <w:abstractNumId w:val="0"/>
  </w:num>
  <w:num w:numId="2" w16cid:durableId="702753997">
    <w:abstractNumId w:val="11"/>
  </w:num>
  <w:num w:numId="3" w16cid:durableId="2057007714">
    <w:abstractNumId w:val="14"/>
  </w:num>
  <w:num w:numId="4" w16cid:durableId="606154498">
    <w:abstractNumId w:val="8"/>
  </w:num>
  <w:num w:numId="5" w16cid:durableId="224217307">
    <w:abstractNumId w:val="12"/>
  </w:num>
  <w:num w:numId="6" w16cid:durableId="836384834">
    <w:abstractNumId w:val="2"/>
  </w:num>
  <w:num w:numId="7" w16cid:durableId="1638991625">
    <w:abstractNumId w:val="7"/>
  </w:num>
  <w:num w:numId="8" w16cid:durableId="433674405">
    <w:abstractNumId w:val="1"/>
  </w:num>
  <w:num w:numId="9" w16cid:durableId="1404791627">
    <w:abstractNumId w:val="18"/>
  </w:num>
  <w:num w:numId="10" w16cid:durableId="353307018">
    <w:abstractNumId w:val="6"/>
  </w:num>
  <w:num w:numId="11" w16cid:durableId="183128499">
    <w:abstractNumId w:val="5"/>
  </w:num>
  <w:num w:numId="12" w16cid:durableId="12001564">
    <w:abstractNumId w:val="10"/>
  </w:num>
  <w:num w:numId="13" w16cid:durableId="1981111672">
    <w:abstractNumId w:val="3"/>
  </w:num>
  <w:num w:numId="14" w16cid:durableId="697849800">
    <w:abstractNumId w:val="15"/>
  </w:num>
  <w:num w:numId="15" w16cid:durableId="1598707522">
    <w:abstractNumId w:val="17"/>
  </w:num>
  <w:num w:numId="16" w16cid:durableId="1764456269">
    <w:abstractNumId w:val="9"/>
  </w:num>
  <w:num w:numId="17" w16cid:durableId="124079994">
    <w:abstractNumId w:val="16"/>
  </w:num>
  <w:num w:numId="18" w16cid:durableId="849565611">
    <w:abstractNumId w:val="13"/>
  </w:num>
  <w:num w:numId="19" w16cid:durableId="14456899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AD"/>
    <w:rsid w:val="0001495E"/>
    <w:rsid w:val="0001626D"/>
    <w:rsid w:val="00032E32"/>
    <w:rsid w:val="00035454"/>
    <w:rsid w:val="00094E1D"/>
    <w:rsid w:val="00096AA9"/>
    <w:rsid w:val="0024791D"/>
    <w:rsid w:val="002B6CFB"/>
    <w:rsid w:val="002E0B9C"/>
    <w:rsid w:val="002E6287"/>
    <w:rsid w:val="002E628A"/>
    <w:rsid w:val="00303AE1"/>
    <w:rsid w:val="003949BD"/>
    <w:rsid w:val="00430BCC"/>
    <w:rsid w:val="00431612"/>
    <w:rsid w:val="004A441F"/>
    <w:rsid w:val="004D61A7"/>
    <w:rsid w:val="00524B92"/>
    <w:rsid w:val="00560F76"/>
    <w:rsid w:val="00591FFE"/>
    <w:rsid w:val="00626AD4"/>
    <w:rsid w:val="006B7784"/>
    <w:rsid w:val="006F16F0"/>
    <w:rsid w:val="007520BE"/>
    <w:rsid w:val="00761CCB"/>
    <w:rsid w:val="008612F2"/>
    <w:rsid w:val="00991EA2"/>
    <w:rsid w:val="00A3669A"/>
    <w:rsid w:val="00A448C1"/>
    <w:rsid w:val="00AA7AA0"/>
    <w:rsid w:val="00AB4981"/>
    <w:rsid w:val="00AD20E5"/>
    <w:rsid w:val="00AD7BCB"/>
    <w:rsid w:val="00B43495"/>
    <w:rsid w:val="00B70211"/>
    <w:rsid w:val="00BF1C8D"/>
    <w:rsid w:val="00C43361"/>
    <w:rsid w:val="00CA6B4F"/>
    <w:rsid w:val="00D137AD"/>
    <w:rsid w:val="00D2721F"/>
    <w:rsid w:val="00DA4A43"/>
    <w:rsid w:val="00DA5BEB"/>
    <w:rsid w:val="00DE395C"/>
    <w:rsid w:val="00E2411A"/>
    <w:rsid w:val="00E37225"/>
    <w:rsid w:val="00E51439"/>
    <w:rsid w:val="00EF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5F622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GB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DE395C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AB498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C0F4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AB4981"/>
    <w:pPr>
      <w:spacing w:after="480"/>
      <w:contextualSpacing/>
    </w:pPr>
    <w:rPr>
      <w:rFonts w:asciiTheme="majorHAnsi" w:hAnsiTheme="majorHAnsi"/>
      <w:b/>
      <w:caps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AB4981"/>
    <w:rPr>
      <w:rFonts w:asciiTheme="majorHAnsi" w:hAnsiTheme="majorHAnsi"/>
      <w:b/>
      <w:caps/>
      <w:color w:val="auto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AB4981"/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DE395C"/>
    <w:rPr>
      <w:rFonts w:asciiTheme="majorHAnsi" w:eastAsiaTheme="majorEastAsia" w:hAnsiTheme="majorHAnsi" w:cstheme="majorBidi"/>
      <w:color w:val="C0F400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C0F400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395C"/>
    <w:rPr>
      <w:color w:val="C0F400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CA6B4F"/>
    <w:pPr>
      <w:numPr>
        <w:numId w:val="3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Header">
    <w:name w:val="header"/>
    <w:basedOn w:val="Normal"/>
    <w:link w:val="Header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95C"/>
    <w:rPr>
      <w:sz w:val="24"/>
      <w:szCs w:val="20"/>
    </w:rPr>
  </w:style>
  <w:style w:type="paragraph" w:customStyle="1" w:styleId="Details">
    <w:name w:val="Details"/>
    <w:basedOn w:val="Normal"/>
    <w:qFormat/>
    <w:rsid w:val="00AB4981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AB4981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D137AD"/>
    <w:pPr>
      <w:ind w:left="720"/>
      <w:contextualSpacing/>
    </w:pPr>
  </w:style>
  <w:style w:type="character" w:customStyle="1" w:styleId="normaltextrun">
    <w:name w:val="normaltextrun"/>
    <w:basedOn w:val="DefaultParagraphFont"/>
    <w:rsid w:val="00D137AD"/>
  </w:style>
  <w:style w:type="character" w:customStyle="1" w:styleId="eop">
    <w:name w:val="eop"/>
    <w:basedOn w:val="DefaultParagraphFont"/>
    <w:rsid w:val="00D137AD"/>
  </w:style>
  <w:style w:type="paragraph" w:customStyle="1" w:styleId="paragraph">
    <w:name w:val="paragraph"/>
    <w:basedOn w:val="Normal"/>
    <w:rsid w:val="00D13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7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aoyanwang/Library/Containers/com.microsoft.Word/Data/Library/Application%20Support/Microsoft/Office/16.0/DTS/Search/%7bDEDC7F9A-84E6-BC42-8E61-BD9E10976421%7dtf7864720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C121BA15C08249848B46A0158BD6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CFCA4-0069-9E41-A379-2F0BD041BDEA}"/>
      </w:docPartPr>
      <w:docPartBody>
        <w:p w:rsidR="00000000" w:rsidRDefault="00000000">
          <w:pPr>
            <w:pStyle w:val="5BC121BA15C08249848B46A0158BD632"/>
          </w:pPr>
          <w:r w:rsidRPr="00AB4981">
            <w:rPr>
              <w:lang w:bidi="en-GB"/>
            </w:rPr>
            <w:t>In Attendance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GothicE"/>
    <w:panose1 w:val="020B0909000000000000"/>
    <w:charset w:val="80"/>
    <w:family w:val="modern"/>
    <w:pitch w:val="fixed"/>
    <w:sig w:usb0="E00002FF" w:usb1="6AC7FD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panose1 w:val="020B0909000000000000"/>
    <w:charset w:val="80"/>
    <w:family w:val="modern"/>
    <w:pitch w:val="fixed"/>
    <w:sig w:usb0="E00002FF" w:usb1="6AC7FD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 (Body CS)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9062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2F5"/>
    <w:rsid w:val="009A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 w:after="120" w:line="264" w:lineRule="auto"/>
      <w:outlineLvl w:val="0"/>
    </w:pPr>
    <w:rPr>
      <w:rFonts w:asciiTheme="majorHAnsi" w:eastAsiaTheme="majorEastAsia" w:hAnsiTheme="majorHAnsi" w:cstheme="majorBidi"/>
      <w:color w:val="000000" w:themeColor="text1"/>
      <w:kern w:val="0"/>
      <w:sz w:val="30"/>
      <w:szCs w:val="30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480" w:line="264" w:lineRule="auto"/>
      <w:contextualSpacing/>
    </w:pPr>
    <w:rPr>
      <w:rFonts w:asciiTheme="majorHAnsi" w:hAnsiTheme="majorHAnsi"/>
      <w:b/>
      <w:caps/>
      <w:kern w:val="0"/>
      <w:sz w:val="52"/>
      <w:szCs w:val="20"/>
      <w:lang w:eastAsia="ja-JP"/>
      <w14:ligatures w14:val="none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hAnsiTheme="majorHAnsi"/>
      <w:b/>
      <w:caps/>
      <w:kern w:val="0"/>
      <w:sz w:val="52"/>
      <w:szCs w:val="20"/>
      <w:lang w:eastAsia="ja-JP"/>
      <w14:ligatures w14:val="none"/>
    </w:rPr>
  </w:style>
  <w:style w:type="paragraph" w:customStyle="1" w:styleId="810AF540F56AC84E84401381C320270B">
    <w:name w:val="810AF540F56AC84E84401381C320270B"/>
  </w:style>
  <w:style w:type="paragraph" w:customStyle="1" w:styleId="4E447058F86DA0478314D9D28CD99E50">
    <w:name w:val="4E447058F86DA0478314D9D28CD99E50"/>
  </w:style>
  <w:style w:type="paragraph" w:customStyle="1" w:styleId="04732438CDB86A4CA9F4AB1337CD9C55">
    <w:name w:val="04732438CDB86A4CA9F4AB1337CD9C55"/>
  </w:style>
  <w:style w:type="paragraph" w:customStyle="1" w:styleId="F450F83690AA1D45A7A9D13518A808D7">
    <w:name w:val="F450F83690AA1D45A7A9D13518A808D7"/>
  </w:style>
  <w:style w:type="paragraph" w:customStyle="1" w:styleId="5BC121BA15C08249848B46A0158BD632">
    <w:name w:val="5BC121BA15C08249848B46A0158BD632"/>
  </w:style>
  <w:style w:type="paragraph" w:customStyle="1" w:styleId="000341C7D2DC8E4CABAF89CC3CDA6C3C">
    <w:name w:val="000341C7D2DC8E4CABAF89CC3CDA6C3C"/>
  </w:style>
  <w:style w:type="paragraph" w:customStyle="1" w:styleId="A80CF0E587528943BDD446B60C75A0F4">
    <w:name w:val="A80CF0E587528943BDD446B60C75A0F4"/>
  </w:style>
  <w:style w:type="paragraph" w:customStyle="1" w:styleId="77FF42DFE810A440BD168389E9D096BC">
    <w:name w:val="77FF42DFE810A440BD168389E9D096BC"/>
  </w:style>
  <w:style w:type="paragraph" w:customStyle="1" w:styleId="30B01EFE902B374385E62995092DC4C5">
    <w:name w:val="30B01EFE902B374385E62995092DC4C5"/>
  </w:style>
  <w:style w:type="paragraph" w:customStyle="1" w:styleId="C1411143DEBC574BA17BD0E64B4E7503">
    <w:name w:val="C1411143DEBC574BA17BD0E64B4E7503"/>
  </w:style>
  <w:style w:type="paragraph" w:customStyle="1" w:styleId="C06A48EDB580534BA9D8122DC06FF057">
    <w:name w:val="C06A48EDB580534BA9D8122DC06FF057"/>
  </w:style>
  <w:style w:type="paragraph" w:customStyle="1" w:styleId="CADA9E7AEAC3CA47AEB877EE828AFA01">
    <w:name w:val="CADA9E7AEAC3CA47AEB877EE828AFA01"/>
  </w:style>
  <w:style w:type="paragraph" w:customStyle="1" w:styleId="411E8309B324EC4698ECD9A4DC96E32C">
    <w:name w:val="411E8309B324EC4698ECD9A4DC96E32C"/>
  </w:style>
  <w:style w:type="paragraph" w:customStyle="1" w:styleId="A09B56A4EC56DA40AB7A68A775EED659">
    <w:name w:val="A09B56A4EC56DA40AB7A68A775EED659"/>
  </w:style>
  <w:style w:type="paragraph" w:customStyle="1" w:styleId="E4C9AAE410639F469C4471C80E3524F7">
    <w:name w:val="E4C9AAE410639F469C4471C80E3524F7"/>
  </w:style>
  <w:style w:type="paragraph" w:customStyle="1" w:styleId="78C0199464E97C429DB88F5BFEE6E4EF">
    <w:name w:val="78C0199464E97C429DB88F5BFEE6E4EF"/>
  </w:style>
  <w:style w:type="paragraph" w:customStyle="1" w:styleId="90C69AF2BB084F4982270DC27CE52C8B">
    <w:name w:val="90C69AF2BB084F4982270DC27CE52C8B"/>
  </w:style>
  <w:style w:type="paragraph" w:customStyle="1" w:styleId="700A24ED85B33749AF24D1AFD3FC028D">
    <w:name w:val="700A24ED85B33749AF24D1AFD3FC028D"/>
  </w:style>
  <w:style w:type="paragraph" w:customStyle="1" w:styleId="4609F51E73786D49BABA289ED3FC7170">
    <w:name w:val="4609F51E73786D49BABA289ED3FC7170"/>
  </w:style>
  <w:style w:type="paragraph" w:customStyle="1" w:styleId="3B18B52C002AEA4C956BF04001C1CC76">
    <w:name w:val="3B18B52C002AEA4C956BF04001C1CC76"/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/>
      <w:contextualSpacing/>
    </w:pPr>
    <w:rPr>
      <w:kern w:val="0"/>
      <w:sz w:val="22"/>
      <w:szCs w:val="21"/>
      <w:lang w:eastAsia="ja-JP"/>
      <w14:ligatures w14:val="none"/>
    </w:rPr>
  </w:style>
  <w:style w:type="paragraph" w:customStyle="1" w:styleId="1D7A1C6261D81D45BBBF2BA59F55C9AC">
    <w:name w:val="1D7A1C6261D81D45BBBF2BA59F55C9AC"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000000" w:themeColor="text1"/>
      <w:kern w:val="0"/>
      <w:sz w:val="30"/>
      <w:szCs w:val="30"/>
      <w:lang w:eastAsia="ja-JP"/>
      <w14:ligatures w14:val="none"/>
    </w:rPr>
  </w:style>
  <w:style w:type="paragraph" w:customStyle="1" w:styleId="00DDABF18B26864DB45C292E6DEA27A3">
    <w:name w:val="00DDABF18B26864DB45C292E6DEA27A3"/>
  </w:style>
  <w:style w:type="paragraph" w:customStyle="1" w:styleId="2E025202D6058349A358D56D0A7772A9">
    <w:name w:val="2E025202D6058349A358D56D0A7772A9"/>
  </w:style>
  <w:style w:type="paragraph" w:customStyle="1" w:styleId="15F727D778F7EA478409948AA28CDC95">
    <w:name w:val="15F727D778F7EA478409948AA28CDC95"/>
  </w:style>
  <w:style w:type="paragraph" w:customStyle="1" w:styleId="3A82F41B829F2B47B3425C1F13D50151">
    <w:name w:val="3A82F41B829F2B47B3425C1F13D50151"/>
  </w:style>
  <w:style w:type="paragraph" w:customStyle="1" w:styleId="E8010DE01353994699D9D0624DF6A8EC">
    <w:name w:val="E8010DE01353994699D9D0624DF6A8EC"/>
  </w:style>
  <w:style w:type="paragraph" w:customStyle="1" w:styleId="3166AA2B4B61A8439364E714E2A71E25">
    <w:name w:val="3166AA2B4B61A8439364E714E2A71E25"/>
  </w:style>
  <w:style w:type="paragraph" w:customStyle="1" w:styleId="76ACBE20ABF78543A19E123B28D4D582">
    <w:name w:val="76ACBE20ABF78543A19E123B28D4D5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3BE6EB-2635-4EA8-A5F7-470DE99B750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48C08E2-A359-4C07-9FD9-BAE150722C7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700C341-4289-4098-9990-CEE6B7EFAB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17BC3E-1986-42BD-9EF3-1FC4746287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Educational meeting minutes.dotx</Template>
  <TotalTime>0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2023-05-30T21:24:00Z</dcterms:created>
  <dcterms:modified xsi:type="dcterms:W3CDTF">2023-05-30T22:48:00Z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